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93" w:type="pct"/>
        <w:tblInd w:w="-4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0"/>
        <w:gridCol w:w="371"/>
        <w:gridCol w:w="3310"/>
        <w:gridCol w:w="3144"/>
      </w:tblGrid>
      <w:tr w:rsidR="00021532" w:rsidRPr="00020BEB" w14:paraId="40FFB716" w14:textId="77777777" w:rsidTr="0045709D">
        <w:trPr>
          <w:trHeight w:val="3"/>
        </w:trPr>
        <w:tc>
          <w:tcPr>
            <w:tcW w:w="3960" w:type="dxa"/>
            <w:vMerge w:val="restart"/>
          </w:tcPr>
          <w:p w14:paraId="59E7C2C2" w14:textId="76B3FAD0" w:rsidR="0045709D" w:rsidRDefault="00C90004" w:rsidP="0045709D">
            <w:r w:rsidRPr="00E80D10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70" behindDoc="1" locked="1" layoutInCell="1" allowOverlap="1" wp14:anchorId="3C16C254" wp14:editId="1A60D827">
                      <wp:simplePos x="0" y="0"/>
                      <wp:positionH relativeFrom="page">
                        <wp:posOffset>-245745</wp:posOffset>
                      </wp:positionH>
                      <wp:positionV relativeFrom="paragraph">
                        <wp:posOffset>-400050</wp:posOffset>
                      </wp:positionV>
                      <wp:extent cx="2816225" cy="10028555"/>
                      <wp:effectExtent l="0" t="0" r="3175" b="0"/>
                      <wp:wrapNone/>
                      <wp:docPr id="1374674069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6225" cy="10028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0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2FAA2F" w14:textId="77777777" w:rsidR="004F3328" w:rsidRDefault="004F3328" w:rsidP="004F33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6C254" id="Rectangle 1" o:spid="_x0000_s1026" alt="&quot;&quot;" style="position:absolute;margin-left:-19.35pt;margin-top:-31.5pt;width:221.75pt;height:789.65pt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" fillcolor="#d9d0e2" stroked="f" strokeweight="1pt">
                      <v:textbox>
                        <w:txbxContent>
                          <w:p w14:paraId="592FAA2F" w14:textId="77777777" w:rsidR="004F3328" w:rsidRDefault="004F3328" w:rsidP="004F3328"/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  <w:r w:rsidR="0045709D">
              <w:t>To secure a challenging Software</w:t>
            </w:r>
          </w:p>
          <w:p w14:paraId="14CA5089" w14:textId="3DF7F46F" w:rsidR="00021532" w:rsidRPr="0045709D" w:rsidRDefault="0045709D" w:rsidP="0045709D">
            <w:r>
              <w:t>Engineering position where I can leverage</w:t>
            </w:r>
            <w:r>
              <w:t xml:space="preserve"> </w:t>
            </w:r>
            <w:r>
              <w:t>my creativity, problem-solving skills, and</w:t>
            </w:r>
            <w:r>
              <w:t xml:space="preserve"> </w:t>
            </w:r>
            <w:r>
              <w:t>expertise in AI/ML to develop innovative</w:t>
            </w:r>
            <w:r>
              <w:t xml:space="preserve"> </w:t>
            </w:r>
            <w:r>
              <w:t>software solutions that enhance user</w:t>
            </w:r>
            <w:r>
              <w:t xml:space="preserve"> </w:t>
            </w:r>
            <w:r>
              <w:t>experiences and drive business outcomes.</w:t>
            </w:r>
          </w:p>
          <w:p w14:paraId="326DFD52" w14:textId="77777777" w:rsidR="00021532" w:rsidRDefault="00021532" w:rsidP="000968D6"/>
          <w:p w14:paraId="13EC45C2" w14:textId="4CF5E2EC" w:rsidR="00021532" w:rsidRPr="00771A46" w:rsidRDefault="00000000" w:rsidP="004F3328">
            <w:pPr>
              <w:pStyle w:val="Heading1"/>
            </w:pPr>
            <w:sdt>
              <w:sdtPr>
                <w:id w:val="-371226481"/>
                <w:placeholder>
                  <w:docPart w:val="A8A77AFD801A4EDB889020578481388B"/>
                </w:placeholder>
                <w15:appearance w15:val="hidden"/>
              </w:sdtPr>
              <w:sdtContent>
                <w:r w:rsidR="00021532">
                  <w:t>web presence</w:t>
                </w:r>
              </w:sdtContent>
            </w:sdt>
          </w:p>
          <w:p w14:paraId="3DE043C6" w14:textId="2A916DBC" w:rsidR="00021532" w:rsidRPr="006C3576" w:rsidRDefault="00021532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6"/>
                <w:szCs w:val="16"/>
                <w:lang w:val="en-ZA"/>
              </w:rPr>
            </w:pPr>
            <w:r w:rsidRPr="006C3576">
              <w:rPr>
                <w:b/>
                <w:noProof/>
                <w:lang w:val="en-ZA"/>
              </w:rPr>
              <w:t>LinkedIn:</w:t>
            </w:r>
            <w:r w:rsidRPr="006C3576">
              <w:rPr>
                <w:b/>
                <w:noProof/>
                <w:sz w:val="16"/>
                <w:szCs w:val="16"/>
                <w:lang w:val="en-ZA"/>
              </w:rPr>
              <w:t xml:space="preserve"> </w:t>
            </w:r>
            <w:hyperlink r:id="rId8" w:history="1">
              <w:r w:rsidRPr="006C3576">
                <w:rPr>
                  <w:rStyle w:val="Hyperlink"/>
                  <w:bCs/>
                  <w:caps/>
                  <w:noProof/>
                  <w:sz w:val="16"/>
                  <w:szCs w:val="16"/>
                  <w:lang w:val="en-ZA"/>
                </w:rPr>
                <w:t>https://www.linkedin.com/in/hayley-treutens-2051aa24a/</w:t>
              </w:r>
            </w:hyperlink>
          </w:p>
          <w:p w14:paraId="34971EA6" w14:textId="443B636E" w:rsidR="00021532" w:rsidRDefault="00021532" w:rsidP="0045709D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b/>
                <w:caps/>
                <w:noProof/>
                <w:lang w:val="it-IT"/>
              </w:rPr>
            </w:pPr>
            <w:r>
              <w:rPr>
                <w:b/>
                <w:caps/>
                <w:noProof/>
                <w:lang w:val="it-IT"/>
              </w:rPr>
              <w:t>wEBSITE:</w:t>
            </w:r>
          </w:p>
          <w:p w14:paraId="215785D5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bCs/>
                <w:caps/>
                <w:noProof/>
                <w:sz w:val="16"/>
                <w:szCs w:val="16"/>
                <w:lang w:val="en-ZA"/>
              </w:rPr>
            </w:pPr>
            <w:r>
              <w:rPr>
                <w:bCs/>
                <w:caps/>
                <w:noProof/>
                <w:sz w:val="16"/>
                <w:szCs w:val="16"/>
                <w:lang w:val="en-ZA"/>
              </w:rPr>
              <w:fldChar w:fldCharType="begin"/>
            </w:r>
            <w:r>
              <w:rPr>
                <w:bCs/>
                <w:caps/>
                <w:noProof/>
                <w:sz w:val="16"/>
                <w:szCs w:val="16"/>
                <w:lang w:val="en-ZA"/>
              </w:rPr>
              <w:instrText>HYPERLINK "</w:instrText>
            </w:r>
            <w:r w:rsidRPr="0045709D">
              <w:rPr>
                <w:bCs/>
                <w:caps/>
                <w:noProof/>
                <w:sz w:val="16"/>
                <w:szCs w:val="16"/>
                <w:lang w:val="en-ZA"/>
              </w:rPr>
              <w:instrText>https://countessoreo.github.io/Hayleys-Portfolio/</w:instrText>
            </w:r>
          </w:p>
          <w:p w14:paraId="35B5F88C" w14:textId="77777777" w:rsidR="0045709D" w:rsidRPr="00C92A11" w:rsidRDefault="0045709D" w:rsidP="0045709D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rStyle w:val="Hyperlink"/>
                <w:bCs/>
                <w:caps/>
                <w:noProof/>
                <w:sz w:val="16"/>
                <w:szCs w:val="16"/>
                <w:lang w:val="en-ZA"/>
              </w:rPr>
            </w:pPr>
            <w:r>
              <w:rPr>
                <w:bCs/>
                <w:caps/>
                <w:noProof/>
                <w:sz w:val="16"/>
                <w:szCs w:val="16"/>
                <w:lang w:val="en-ZA"/>
              </w:rPr>
              <w:instrText>"</w:instrText>
            </w:r>
            <w:r>
              <w:rPr>
                <w:bCs/>
                <w:caps/>
                <w:noProof/>
                <w:sz w:val="16"/>
                <w:szCs w:val="16"/>
                <w:lang w:val="en-ZA"/>
              </w:rPr>
              <w:fldChar w:fldCharType="separate"/>
            </w:r>
            <w:r w:rsidRPr="00C92A11">
              <w:rPr>
                <w:rStyle w:val="Hyperlink"/>
                <w:bCs/>
                <w:caps/>
                <w:noProof/>
                <w:sz w:val="16"/>
                <w:szCs w:val="16"/>
                <w:lang w:val="en-ZA"/>
              </w:rPr>
              <w:t>https://cou</w:t>
            </w:r>
            <w:r w:rsidRPr="00C92A11">
              <w:rPr>
                <w:rStyle w:val="Hyperlink"/>
                <w:bCs/>
                <w:caps/>
                <w:noProof/>
                <w:sz w:val="16"/>
                <w:szCs w:val="16"/>
                <w:lang w:val="en-ZA"/>
              </w:rPr>
              <w:t>n</w:t>
            </w:r>
            <w:r w:rsidRPr="00C92A11">
              <w:rPr>
                <w:rStyle w:val="Hyperlink"/>
                <w:bCs/>
                <w:caps/>
                <w:noProof/>
                <w:sz w:val="16"/>
                <w:szCs w:val="16"/>
                <w:lang w:val="en-ZA"/>
              </w:rPr>
              <w:t>tessoreo.github.io/Hayleys-Portfolio/</w:t>
            </w:r>
          </w:p>
          <w:p w14:paraId="610D0855" w14:textId="210CE73B" w:rsidR="00021532" w:rsidRPr="006C3576" w:rsidRDefault="0045709D" w:rsidP="003F1D3E">
            <w:pPr>
              <w:rPr>
                <w:lang w:val="en-ZA"/>
              </w:rPr>
            </w:pPr>
            <w:r>
              <w:rPr>
                <w:bCs/>
                <w:caps/>
                <w:noProof/>
                <w:sz w:val="16"/>
                <w:szCs w:val="16"/>
                <w:lang w:val="en-ZA"/>
              </w:rPr>
              <w:fldChar w:fldCharType="end"/>
            </w:r>
          </w:p>
          <w:p w14:paraId="06FC3E6A" w14:textId="0938C608" w:rsidR="00021532" w:rsidRPr="006C3576" w:rsidRDefault="00021532" w:rsidP="003F1D3E">
            <w:pPr>
              <w:rPr>
                <w:lang w:val="en-ZA"/>
              </w:rPr>
            </w:pPr>
          </w:p>
          <w:p w14:paraId="4C059F76" w14:textId="46BD052B" w:rsidR="00021532" w:rsidRPr="0045709D" w:rsidRDefault="00000000" w:rsidP="00771A46">
            <w:pPr>
              <w:pStyle w:val="Heading1"/>
              <w:rPr>
                <w:lang w:val="en-ZA"/>
              </w:rPr>
            </w:pPr>
            <w:sdt>
              <w:sdtPr>
                <w:id w:val="-1704474398"/>
                <w:placeholder>
                  <w:docPart w:val="79597A2B75A946E593AD44D8DD2E6D8E"/>
                </w:placeholder>
                <w:showingPlcHdr/>
                <w15:appearance w15:val="hidden"/>
              </w:sdtPr>
              <w:sdtContent>
                <w:r w:rsidR="00021532" w:rsidRPr="0045709D">
                  <w:rPr>
                    <w:lang w:val="en-ZA"/>
                  </w:rPr>
                  <w:t>CONTACT</w:t>
                </w:r>
              </w:sdtContent>
            </w:sdt>
          </w:p>
          <w:p w14:paraId="0C793F66" w14:textId="498BF8E4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720"/>
              <w:rPr>
                <w:noProof/>
                <w:lang w:val="en-ZA"/>
              </w:rPr>
            </w:pPr>
            <w:r w:rsidRPr="0045709D">
              <w:rPr>
                <w:noProof/>
                <w:lang w:val="it-IT"/>
              </w:rPr>
              <w:drawing>
                <wp:anchor distT="0" distB="0" distL="114300" distR="114300" simplePos="0" relativeHeight="251661318" behindDoc="0" locked="0" layoutInCell="1" allowOverlap="1" wp14:anchorId="5390E2A8" wp14:editId="3651B082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5715</wp:posOffset>
                  </wp:positionV>
                  <wp:extent cx="289560" cy="180975"/>
                  <wp:effectExtent l="0" t="0" r="0" b="9525"/>
                  <wp:wrapSquare wrapText="bothSides"/>
                  <wp:docPr id="1415174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17432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709D">
              <w:drawing>
                <wp:anchor distT="0" distB="0" distL="114300" distR="114300" simplePos="0" relativeHeight="251662342" behindDoc="0" locked="0" layoutInCell="1" allowOverlap="1" wp14:anchorId="16F81AB9" wp14:editId="0C7AFDC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215265</wp:posOffset>
                  </wp:positionV>
                  <wp:extent cx="342900" cy="241935"/>
                  <wp:effectExtent l="0" t="0" r="0" b="5715"/>
                  <wp:wrapSquare wrapText="bothSides"/>
                  <wp:docPr id="1921945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94545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709D">
              <w:rPr>
                <w:noProof/>
                <w:lang w:val="en-ZA"/>
              </w:rPr>
              <w:t xml:space="preserve"> HayleyTreutens@gmail.com</w:t>
            </w:r>
          </w:p>
          <w:p w14:paraId="0EC35201" w14:textId="5C53D562" w:rsidR="00021532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720"/>
              <w:rPr>
                <w:b/>
                <w:caps/>
                <w:noProof/>
                <w:lang w:val="en-ZA"/>
              </w:rPr>
            </w:pPr>
            <w:r w:rsidRPr="0045709D">
              <w:rPr>
                <w:noProof/>
                <w:lang w:val="it-IT"/>
              </w:rPr>
              <w:drawing>
                <wp:anchor distT="0" distB="0" distL="114300" distR="114300" simplePos="0" relativeHeight="251663366" behindDoc="0" locked="0" layoutInCell="1" allowOverlap="1" wp14:anchorId="66D3FA0A" wp14:editId="0F3E1D06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219710</wp:posOffset>
                  </wp:positionV>
                  <wp:extent cx="254635" cy="238125"/>
                  <wp:effectExtent l="0" t="0" r="0" b="9525"/>
                  <wp:wrapSquare wrapText="bothSides"/>
                  <wp:docPr id="373568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56894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1532" w:rsidRPr="0045709D">
              <w:rPr>
                <w:noProof/>
                <w:lang w:val="en-ZA"/>
              </w:rPr>
              <w:t>071 264 2729</w:t>
            </w:r>
          </w:p>
          <w:p w14:paraId="762DA58F" w14:textId="3EBFBA1E" w:rsidR="00021532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720"/>
              <w:rPr>
                <w:b/>
                <w:caps/>
                <w:noProof/>
                <w:lang w:val="en-ZA"/>
              </w:rPr>
            </w:pPr>
            <w:r w:rsidRPr="0045709D">
              <w:rPr>
                <w:noProof/>
                <w:lang w:val="en-ZA"/>
              </w:rPr>
              <w:t xml:space="preserve"> </w:t>
            </w:r>
            <w:r w:rsidR="00021532" w:rsidRPr="0045709D">
              <w:rPr>
                <w:noProof/>
                <w:lang w:val="en-ZA"/>
              </w:rPr>
              <w:t>Pretoria East, Gauteng, SA</w:t>
            </w:r>
          </w:p>
          <w:p w14:paraId="50355DCD" w14:textId="1E3309BD" w:rsidR="00021532" w:rsidRPr="0045709D" w:rsidRDefault="00021532" w:rsidP="00CF2BE7">
            <w:pPr>
              <w:pStyle w:val="Heading1"/>
              <w:rPr>
                <w:lang w:val="en-ZA"/>
              </w:rPr>
            </w:pPr>
          </w:p>
          <w:p w14:paraId="36C3909C" w14:textId="77777777" w:rsidR="00021532" w:rsidRPr="0045709D" w:rsidRDefault="00021532" w:rsidP="00BD78E6">
            <w:pPr>
              <w:pStyle w:val="ListBullet"/>
              <w:numPr>
                <w:ilvl w:val="0"/>
                <w:numId w:val="0"/>
              </w:numPr>
              <w:rPr>
                <w:lang w:val="en-ZA"/>
              </w:rPr>
            </w:pPr>
          </w:p>
          <w:p w14:paraId="0A20B1AA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rPr>
                <w:b/>
                <w:caps/>
                <w:noProof/>
                <w:lang w:val="en-ZA"/>
              </w:rPr>
            </w:pPr>
            <w:r w:rsidRPr="0045709D">
              <w:rPr>
                <w:b/>
                <w:caps/>
                <w:noProof/>
                <w:lang w:val="en-ZA"/>
              </w:rPr>
              <w:t>EDUCATION</w:t>
            </w:r>
          </w:p>
          <w:p w14:paraId="234C803B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Bachelor of Computing (NQF8)</w:t>
            </w:r>
          </w:p>
          <w:p w14:paraId="48E0171F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Software Engineer</w:t>
            </w:r>
          </w:p>
          <w:p w14:paraId="57E3E93C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Belgium Campus</w:t>
            </w:r>
          </w:p>
          <w:p w14:paraId="5D778EFE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2023 – Pending</w:t>
            </w:r>
          </w:p>
          <w:p w14:paraId="4EB58B34" w14:textId="77777777" w:rsid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Year of Study: 3 of 4</w:t>
            </w:r>
          </w:p>
          <w:p w14:paraId="12F6513B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</w:p>
          <w:p w14:paraId="25AA1712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Cambridge International Education</w:t>
            </w:r>
          </w:p>
          <w:p w14:paraId="0943C477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AS Level (Matric)</w:t>
            </w:r>
          </w:p>
          <w:p w14:paraId="07D4C22E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Study Period: 2019 – 2022</w:t>
            </w:r>
          </w:p>
          <w:p w14:paraId="5482E259" w14:textId="77777777" w:rsid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lang w:val="en-ZA"/>
              </w:rPr>
            </w:pPr>
          </w:p>
          <w:p w14:paraId="0442BE8A" w14:textId="0791C51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/>
                <w:caps/>
                <w:noProof/>
                <w:lang w:val="en-ZA"/>
              </w:rPr>
            </w:pPr>
            <w:r w:rsidRPr="0045709D">
              <w:rPr>
                <w:b/>
                <w:caps/>
                <w:noProof/>
                <w:lang w:val="en-ZA"/>
              </w:rPr>
              <w:t>Achievements</w:t>
            </w:r>
          </w:p>
          <w:p w14:paraId="5EBDAE73" w14:textId="10C82089" w:rsid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2</w:t>
            </w:r>
            <w:r w:rsidRPr="0045709D">
              <w:rPr>
                <w:bCs/>
                <w:caps/>
                <w:noProof/>
                <w:sz w:val="18"/>
                <w:szCs w:val="18"/>
                <w:vertAlign w:val="superscript"/>
                <w:lang w:val="en-ZA"/>
              </w:rPr>
              <w:t>nd</w:t>
            </w: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 xml:space="preserve"> place achiever in second year (2024)</w:t>
            </w:r>
          </w:p>
          <w:p w14:paraId="3515AA3F" w14:textId="77777777" w:rsid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</w:p>
          <w:p w14:paraId="3FEAF979" w14:textId="0C2D926C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/>
                <w:caps/>
                <w:noProof/>
                <w:lang w:val="en-ZA"/>
              </w:rPr>
            </w:pPr>
            <w:r w:rsidRPr="0045709D">
              <w:rPr>
                <w:b/>
                <w:caps/>
                <w:noProof/>
                <w:lang w:val="en-ZA"/>
              </w:rPr>
              <w:t>Leadership roles</w:t>
            </w:r>
          </w:p>
          <w:p w14:paraId="5FFD7CB6" w14:textId="39FAC3C8" w:rsid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>
              <w:rPr>
                <w:bCs/>
                <w:caps/>
                <w:noProof/>
                <w:sz w:val="18"/>
                <w:szCs w:val="18"/>
                <w:lang w:val="en-ZA"/>
              </w:rPr>
              <w:t>club leader (2024)</w:t>
            </w:r>
          </w:p>
          <w:p w14:paraId="77025DD8" w14:textId="00D0806D" w:rsid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  <w:r>
              <w:rPr>
                <w:bCs/>
                <w:caps/>
                <w:noProof/>
                <w:sz w:val="18"/>
                <w:szCs w:val="18"/>
                <w:lang w:val="en-ZA"/>
              </w:rPr>
              <w:t>Tutoring (2025)</w:t>
            </w:r>
          </w:p>
          <w:p w14:paraId="530473A8" w14:textId="77777777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Cs/>
                <w:caps/>
                <w:noProof/>
                <w:sz w:val="18"/>
                <w:szCs w:val="18"/>
                <w:lang w:val="en-ZA"/>
              </w:rPr>
            </w:pPr>
          </w:p>
          <w:p w14:paraId="082A13FD" w14:textId="5315AAA1" w:rsidR="0045709D" w:rsidRPr="0045709D" w:rsidRDefault="0045709D" w:rsidP="0045709D">
            <w:pPr>
              <w:pStyle w:val="ListBullet"/>
              <w:numPr>
                <w:ilvl w:val="0"/>
                <w:numId w:val="0"/>
              </w:numPr>
              <w:ind w:left="-6"/>
              <w:rPr>
                <w:b/>
                <w:caps/>
                <w:noProof/>
                <w:lang w:val="en-ZA"/>
              </w:rPr>
            </w:pPr>
            <w:r w:rsidRPr="0045709D">
              <w:rPr>
                <w:b/>
                <w:caps/>
                <w:noProof/>
                <w:lang w:val="en-ZA"/>
              </w:rPr>
              <w:t>LANGUAGE</w:t>
            </w:r>
          </w:p>
          <w:p w14:paraId="30805D87" w14:textId="514D8A01" w:rsidR="00021532" w:rsidRPr="0045709D" w:rsidRDefault="0045709D" w:rsidP="0045709D">
            <w:pPr>
              <w:pStyle w:val="ListBullet"/>
              <w:numPr>
                <w:ilvl w:val="0"/>
                <w:numId w:val="0"/>
              </w:numPr>
              <w:rPr>
                <w:bCs/>
                <w:caps/>
                <w:noProof/>
                <w:sz w:val="16"/>
                <w:szCs w:val="16"/>
                <w:lang w:val="en-ZA"/>
              </w:rPr>
            </w:pPr>
            <w:r w:rsidRPr="0045709D">
              <w:rPr>
                <w:bCs/>
                <w:caps/>
                <w:noProof/>
                <w:sz w:val="18"/>
                <w:szCs w:val="18"/>
                <w:lang w:val="en-ZA"/>
              </w:rPr>
              <w:t>• ENGLISH</w:t>
            </w:r>
          </w:p>
        </w:tc>
        <w:tc>
          <w:tcPr>
            <w:tcW w:w="371" w:type="dxa"/>
            <w:vMerge w:val="restart"/>
          </w:tcPr>
          <w:p w14:paraId="4790E201" w14:textId="77777777" w:rsidR="00021532" w:rsidRPr="0045709D" w:rsidRDefault="00021532" w:rsidP="00B31DA4">
            <w:pPr>
              <w:spacing w:before="360"/>
              <w:rPr>
                <w:color w:val="auto"/>
                <w:lang w:val="en-ZA"/>
              </w:rPr>
            </w:pPr>
          </w:p>
        </w:tc>
        <w:tc>
          <w:tcPr>
            <w:tcW w:w="6454" w:type="dxa"/>
            <w:gridSpan w:val="2"/>
          </w:tcPr>
          <w:p w14:paraId="1C3B11AA" w14:textId="6B56D8E1" w:rsidR="00021532" w:rsidRPr="00771A46" w:rsidRDefault="00127A6B" w:rsidP="00B86C53">
            <w:pPr>
              <w:pStyle w:val="Title"/>
              <w:rPr>
                <w:szCs w:val="96"/>
                <w:lang w:val="de-DE"/>
              </w:rPr>
            </w:pPr>
            <w:r w:rsidRPr="00F22C48">
              <w:rPr>
                <w:noProof/>
                <w:color w:val="FFFFFF" w:themeColor="background1"/>
                <w14:textFill>
                  <w14:noFill/>
                </w14:textFill>
              </w:rPr>
              <w:drawing>
                <wp:anchor distT="0" distB="0" distL="114300" distR="114300" simplePos="0" relativeHeight="251660294" behindDoc="0" locked="0" layoutInCell="1" allowOverlap="1" wp14:anchorId="5E1BF34C" wp14:editId="639090D3">
                  <wp:simplePos x="0" y="0"/>
                  <wp:positionH relativeFrom="column">
                    <wp:posOffset>2497682</wp:posOffset>
                  </wp:positionH>
                  <wp:positionV relativeFrom="paragraph">
                    <wp:posOffset>-45481</wp:posOffset>
                  </wp:positionV>
                  <wp:extent cx="1676778" cy="1569200"/>
                  <wp:effectExtent l="0" t="0" r="0" b="0"/>
                  <wp:wrapNone/>
                  <wp:docPr id="1692713962" name="Picture 1" descr="A person taking a self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713962" name="Picture 1" descr="A person taking a selfie&#10;&#10;Description automatically generated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6381"/>
                          <a:stretch/>
                        </pic:blipFill>
                        <pic:spPr bwMode="auto">
                          <a:xfrm>
                            <a:off x="0" y="0"/>
                            <a:ext cx="1676778" cy="156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1532">
              <w:t>Hayley Treutens</w:t>
            </w:r>
          </w:p>
          <w:p w14:paraId="753C614A" w14:textId="77777777" w:rsidR="002967F0" w:rsidRPr="002967F0" w:rsidRDefault="002967F0" w:rsidP="002967F0">
            <w:pPr>
              <w:jc w:val="center"/>
              <w:rPr>
                <w:rFonts w:eastAsiaTheme="minorEastAsia"/>
                <w:b/>
                <w:i/>
                <w:iCs/>
                <w:caps/>
                <w:color w:val="auto"/>
                <w:spacing w:val="20"/>
                <w:sz w:val="6"/>
                <w:szCs w:val="4"/>
              </w:rPr>
            </w:pPr>
          </w:p>
          <w:p w14:paraId="4389D2C9" w14:textId="77777777" w:rsidR="0071264D" w:rsidRDefault="0071264D" w:rsidP="002967F0">
            <w:pPr>
              <w:jc w:val="center"/>
              <w:rPr>
                <w:rFonts w:eastAsiaTheme="minorEastAsia"/>
                <w:b/>
                <w:i/>
                <w:iCs/>
                <w:caps/>
                <w:color w:val="auto"/>
                <w:spacing w:val="20"/>
                <w:sz w:val="18"/>
                <w:szCs w:val="16"/>
              </w:rPr>
            </w:pPr>
          </w:p>
          <w:p w14:paraId="4E8972B9" w14:textId="4B75C9B2" w:rsidR="0071264D" w:rsidRPr="006C3576" w:rsidRDefault="006C3576" w:rsidP="006C3576">
            <w:pPr>
              <w:rPr>
                <w:rFonts w:eastAsiaTheme="minorEastAsia"/>
                <w:b/>
                <w:i/>
                <w:iCs/>
                <w:caps/>
                <w:color w:val="auto"/>
                <w:spacing w:val="20"/>
                <w:sz w:val="28"/>
                <w:u w:val="single"/>
              </w:rPr>
            </w:pPr>
            <w:r w:rsidRPr="006C3576">
              <w:rPr>
                <w:rFonts w:eastAsiaTheme="minorEastAsia"/>
                <w:b/>
                <w:i/>
                <w:iCs/>
                <w:caps/>
                <w:color w:val="auto"/>
                <w:spacing w:val="20"/>
                <w:sz w:val="28"/>
                <w:u w:val="single"/>
              </w:rPr>
              <w:t>SOFTWARE ENGINEER</w:t>
            </w:r>
          </w:p>
          <w:p w14:paraId="340040E6" w14:textId="77777777" w:rsidR="00951B51" w:rsidRDefault="00951B51" w:rsidP="0071264D">
            <w:pPr>
              <w:rPr>
                <w:rFonts w:eastAsiaTheme="minorEastAsia"/>
                <w:b/>
                <w:i/>
                <w:iCs/>
                <w:caps/>
                <w:color w:val="auto"/>
                <w:spacing w:val="20"/>
                <w:sz w:val="18"/>
                <w:szCs w:val="16"/>
              </w:rPr>
            </w:pPr>
          </w:p>
          <w:p w14:paraId="41AB5C0F" w14:textId="77777777" w:rsidR="00951B51" w:rsidRDefault="00951B51" w:rsidP="0071264D">
            <w:pPr>
              <w:rPr>
                <w:rFonts w:eastAsiaTheme="minorEastAsia"/>
                <w:b/>
                <w:i/>
                <w:iCs/>
                <w:caps/>
                <w:color w:val="auto"/>
                <w:spacing w:val="20"/>
                <w:sz w:val="18"/>
                <w:szCs w:val="16"/>
              </w:rPr>
            </w:pPr>
          </w:p>
          <w:p w14:paraId="74D1A983" w14:textId="279E09EC" w:rsidR="006C3576" w:rsidRPr="006C3576" w:rsidRDefault="006C3576" w:rsidP="006C3576">
            <w:pPr>
              <w:rPr>
                <w:b/>
                <w:bCs/>
              </w:rPr>
            </w:pPr>
            <w:r w:rsidRPr="006C3576">
              <w:rPr>
                <w:b/>
                <w:bCs/>
              </w:rPr>
              <w:t>ABOUT ME</w:t>
            </w:r>
          </w:p>
          <w:p w14:paraId="6700CEE8" w14:textId="7D4B8B79" w:rsidR="006C3576" w:rsidRDefault="006C3576" w:rsidP="006C3576">
            <w:r>
              <w:t>I am a dedicated and enthusiastic computer science student with a</w:t>
            </w:r>
            <w:r>
              <w:t xml:space="preserve"> </w:t>
            </w:r>
            <w:r>
              <w:t xml:space="preserve">passion for solving problems through code. Currently pursuing </w:t>
            </w:r>
            <w:proofErr w:type="gramStart"/>
            <w:r>
              <w:t>my</w:t>
            </w:r>
            <w:proofErr w:type="gramEnd"/>
          </w:p>
          <w:p w14:paraId="3BA58017" w14:textId="622B0650" w:rsidR="006C3576" w:rsidRDefault="006C3576" w:rsidP="006C3576">
            <w:r>
              <w:t>degree, I have built a strong foundation in essential computer science</w:t>
            </w:r>
            <w:r>
              <w:t xml:space="preserve"> </w:t>
            </w:r>
            <w:r>
              <w:t>concepts, various programming languages, and software</w:t>
            </w:r>
          </w:p>
          <w:p w14:paraId="572FD077" w14:textId="77777777" w:rsidR="006C3576" w:rsidRDefault="006C3576" w:rsidP="006C3576">
            <w:r>
              <w:t>development methodologies. My academic journey has equipped</w:t>
            </w:r>
          </w:p>
          <w:p w14:paraId="605D4476" w14:textId="77777777" w:rsidR="006C3576" w:rsidRDefault="006C3576" w:rsidP="006C3576">
            <w:r>
              <w:t xml:space="preserve">me with skills in algorithm design, data structures, and </w:t>
            </w:r>
            <w:proofErr w:type="gramStart"/>
            <w:r>
              <w:t>proficient</w:t>
            </w:r>
            <w:proofErr w:type="gramEnd"/>
          </w:p>
          <w:p w14:paraId="4D1FC877" w14:textId="75185DE6" w:rsidR="006C3576" w:rsidRDefault="006C3576" w:rsidP="006C3576">
            <w:r>
              <w:t>database management.</w:t>
            </w:r>
          </w:p>
          <w:p w14:paraId="20ADA781" w14:textId="13C3E260" w:rsidR="002967F0" w:rsidRPr="00EF0E02" w:rsidRDefault="002967F0" w:rsidP="006C3576"/>
        </w:tc>
      </w:tr>
      <w:tr w:rsidR="00021532" w:rsidRPr="00020BEB" w14:paraId="00CCB3E9" w14:textId="77777777" w:rsidTr="0045709D">
        <w:tc>
          <w:tcPr>
            <w:tcW w:w="3960" w:type="dxa"/>
            <w:vMerge/>
          </w:tcPr>
          <w:p w14:paraId="751605D2" w14:textId="429B57B9" w:rsidR="00021532" w:rsidRDefault="00021532" w:rsidP="00771A46">
            <w:pPr>
              <w:pStyle w:val="ListBullet"/>
              <w:ind w:left="360"/>
            </w:pPr>
          </w:p>
        </w:tc>
        <w:tc>
          <w:tcPr>
            <w:tcW w:w="371" w:type="dxa"/>
            <w:vMerge/>
          </w:tcPr>
          <w:p w14:paraId="68EA4F69" w14:textId="77777777" w:rsidR="00021532" w:rsidRPr="00020BEB" w:rsidRDefault="00021532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454" w:type="dxa"/>
            <w:gridSpan w:val="2"/>
          </w:tcPr>
          <w:p w14:paraId="7FF54E60" w14:textId="3806EB02" w:rsidR="00021532" w:rsidRPr="00CA07A7" w:rsidRDefault="00021532" w:rsidP="00E75CB6">
            <w:pPr>
              <w:pStyle w:val="Heading1"/>
            </w:pPr>
            <w:r>
              <w:t>SKILLS</w:t>
            </w:r>
            <w:r w:rsidR="0071264D">
              <w:t xml:space="preserve"> SUMMARY</w:t>
            </w:r>
          </w:p>
        </w:tc>
      </w:tr>
      <w:tr w:rsidR="00E75CB6" w:rsidRPr="00020BEB" w14:paraId="51E2EDC0" w14:textId="77777777" w:rsidTr="0045709D">
        <w:trPr>
          <w:trHeight w:val="1"/>
        </w:trPr>
        <w:tc>
          <w:tcPr>
            <w:tcW w:w="3960" w:type="dxa"/>
            <w:vMerge/>
          </w:tcPr>
          <w:p w14:paraId="21DB73CC" w14:textId="655B53D9" w:rsidR="00E75CB6" w:rsidRPr="00CF2BE7" w:rsidRDefault="00E75CB6" w:rsidP="00771A46">
            <w:pPr>
              <w:pStyle w:val="ListBullet"/>
            </w:pPr>
          </w:p>
        </w:tc>
        <w:tc>
          <w:tcPr>
            <w:tcW w:w="371" w:type="dxa"/>
            <w:vMerge/>
          </w:tcPr>
          <w:p w14:paraId="7AF61F04" w14:textId="77777777" w:rsidR="00E75CB6" w:rsidRPr="00020BEB" w:rsidRDefault="00E75CB6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3310" w:type="dxa"/>
          </w:tcPr>
          <w:p w14:paraId="6AF48AE3" w14:textId="77777777" w:rsidR="00E75CB6" w:rsidRDefault="00835580" w:rsidP="00037C8B">
            <w:pPr>
              <w:pStyle w:val="ListBullet"/>
              <w:ind w:left="542"/>
            </w:pPr>
            <w:r>
              <w:t>C#</w:t>
            </w:r>
          </w:p>
          <w:p w14:paraId="1C202839" w14:textId="23EBE119" w:rsidR="006C3576" w:rsidRDefault="006C3576" w:rsidP="00037C8B">
            <w:pPr>
              <w:pStyle w:val="ListBullet"/>
              <w:ind w:left="542"/>
            </w:pPr>
            <w:r>
              <w:t>Python</w:t>
            </w:r>
          </w:p>
          <w:p w14:paraId="19E80C28" w14:textId="76871BBA" w:rsidR="006C3576" w:rsidRDefault="006C3576" w:rsidP="00037C8B">
            <w:pPr>
              <w:pStyle w:val="ListBullet"/>
              <w:ind w:left="542"/>
            </w:pPr>
            <w:r>
              <w:t>JavaScript</w:t>
            </w:r>
          </w:p>
          <w:p w14:paraId="5F75CD51" w14:textId="67BDF698" w:rsidR="00835580" w:rsidRDefault="006C3576" w:rsidP="00037C8B">
            <w:pPr>
              <w:pStyle w:val="ListBullet"/>
              <w:ind w:left="542"/>
            </w:pPr>
            <w:r>
              <w:t>Web Development</w:t>
            </w:r>
          </w:p>
          <w:p w14:paraId="7A6F466E" w14:textId="77777777" w:rsidR="00835580" w:rsidRDefault="00835580" w:rsidP="00835580">
            <w:pPr>
              <w:pStyle w:val="ListBullet"/>
              <w:ind w:left="542"/>
            </w:pPr>
            <w:r>
              <w:t>MS SQL Server</w:t>
            </w:r>
          </w:p>
          <w:p w14:paraId="0505A598" w14:textId="77777777" w:rsidR="00835580" w:rsidRDefault="00835580" w:rsidP="00835580">
            <w:pPr>
              <w:pStyle w:val="ListBullet"/>
              <w:ind w:left="542"/>
            </w:pPr>
            <w:r>
              <w:t>Visual Studio</w:t>
            </w:r>
          </w:p>
          <w:p w14:paraId="263862E2" w14:textId="77777777" w:rsidR="006C3576" w:rsidRDefault="006C3576" w:rsidP="006C3576">
            <w:pPr>
              <w:pStyle w:val="ListBullet"/>
              <w:ind w:left="561"/>
            </w:pPr>
            <w:r>
              <w:t>JavaScript</w:t>
            </w:r>
          </w:p>
          <w:p w14:paraId="14DBE313" w14:textId="77777777" w:rsidR="006C3576" w:rsidRDefault="006C3576" w:rsidP="006C3576">
            <w:pPr>
              <w:pStyle w:val="ListBullet"/>
              <w:ind w:left="561"/>
            </w:pPr>
            <w:r>
              <w:t>Python</w:t>
            </w:r>
          </w:p>
          <w:p w14:paraId="29E814A6" w14:textId="77777777" w:rsidR="006C3576" w:rsidRDefault="006C3576" w:rsidP="006C3576">
            <w:pPr>
              <w:pStyle w:val="ListBullet"/>
              <w:ind w:left="561"/>
            </w:pPr>
            <w:r>
              <w:t>NodeJS</w:t>
            </w:r>
          </w:p>
          <w:p w14:paraId="00FF2D9C" w14:textId="58856170" w:rsidR="006C3576" w:rsidRDefault="006C3576" w:rsidP="006C3576">
            <w:pPr>
              <w:pStyle w:val="ListBullet"/>
              <w:ind w:left="561"/>
            </w:pPr>
            <w:r>
              <w:t>TensorFlow</w:t>
            </w:r>
          </w:p>
          <w:p w14:paraId="4F427082" w14:textId="35609068" w:rsidR="006C3576" w:rsidRPr="00CA07A7" w:rsidRDefault="006C3576" w:rsidP="006C3576">
            <w:pPr>
              <w:pStyle w:val="ListBullet"/>
              <w:numPr>
                <w:ilvl w:val="0"/>
                <w:numId w:val="0"/>
              </w:numPr>
              <w:ind w:left="561"/>
            </w:pPr>
          </w:p>
        </w:tc>
        <w:tc>
          <w:tcPr>
            <w:tcW w:w="3144" w:type="dxa"/>
          </w:tcPr>
          <w:p w14:paraId="4B16E812" w14:textId="3B25AE4E" w:rsidR="00835580" w:rsidRDefault="00835580" w:rsidP="00835580">
            <w:pPr>
              <w:pStyle w:val="ListBullet"/>
              <w:ind w:left="542"/>
            </w:pPr>
            <w:r>
              <w:t>MS</w:t>
            </w:r>
            <w:r w:rsidR="006F7C71">
              <w:t xml:space="preserve"> </w:t>
            </w:r>
            <w:r>
              <w:t>Teams</w:t>
            </w:r>
          </w:p>
          <w:p w14:paraId="2D205D87" w14:textId="77777777" w:rsidR="00E75CB6" w:rsidRDefault="006F7C71" w:rsidP="00037C8B">
            <w:pPr>
              <w:pStyle w:val="ListBullet"/>
              <w:ind w:left="542"/>
            </w:pPr>
            <w:r>
              <w:t>MS Excel</w:t>
            </w:r>
          </w:p>
          <w:p w14:paraId="644A6074" w14:textId="77777777" w:rsidR="006F7C71" w:rsidRDefault="006F7C71" w:rsidP="00037C8B">
            <w:pPr>
              <w:pStyle w:val="ListBullet"/>
              <w:ind w:left="542"/>
            </w:pPr>
            <w:r>
              <w:t>MS PowerPoint</w:t>
            </w:r>
          </w:p>
          <w:p w14:paraId="5E07FCA1" w14:textId="77777777" w:rsidR="006F7C71" w:rsidRDefault="006F7C71" w:rsidP="00037C8B">
            <w:pPr>
              <w:pStyle w:val="ListBullet"/>
              <w:ind w:left="542"/>
            </w:pPr>
            <w:r>
              <w:t>MS Access</w:t>
            </w:r>
          </w:p>
          <w:p w14:paraId="0F3560DB" w14:textId="77777777" w:rsidR="006F7C71" w:rsidRDefault="006F7C71" w:rsidP="006F7C71">
            <w:pPr>
              <w:pStyle w:val="ListBullet"/>
              <w:ind w:left="542"/>
            </w:pPr>
            <w:r>
              <w:t>MS Word</w:t>
            </w:r>
          </w:p>
          <w:p w14:paraId="5D8BCDA3" w14:textId="77777777" w:rsidR="006C3576" w:rsidRPr="006C3576" w:rsidRDefault="006C3576" w:rsidP="006C3576">
            <w:pPr>
              <w:pStyle w:val="ListBullet"/>
              <w:ind w:left="542"/>
            </w:pPr>
            <w:r w:rsidRPr="006C3576">
              <w:t>Git</w:t>
            </w:r>
          </w:p>
          <w:p w14:paraId="61F20C08" w14:textId="77777777" w:rsidR="006C3576" w:rsidRDefault="006C3576" w:rsidP="006C3576">
            <w:pPr>
              <w:pStyle w:val="ListBullet"/>
              <w:ind w:left="542"/>
            </w:pPr>
            <w:r w:rsidRPr="006C3576">
              <w:t>GitHub</w:t>
            </w:r>
          </w:p>
          <w:p w14:paraId="01681E07" w14:textId="77777777" w:rsidR="006C3576" w:rsidRDefault="006C3576" w:rsidP="006C3576">
            <w:pPr>
              <w:pStyle w:val="ListBullet"/>
              <w:ind w:left="542"/>
            </w:pPr>
            <w:proofErr w:type="spellStart"/>
            <w:r w:rsidRPr="006C3576">
              <w:t>Jupyter</w:t>
            </w:r>
            <w:proofErr w:type="spellEnd"/>
          </w:p>
          <w:p w14:paraId="3D94851D" w14:textId="77777777" w:rsidR="006C3576" w:rsidRDefault="006C3576" w:rsidP="006C3576">
            <w:pPr>
              <w:pStyle w:val="ListBullet"/>
              <w:ind w:left="542"/>
            </w:pPr>
            <w:r>
              <w:t>ML models</w:t>
            </w:r>
          </w:p>
          <w:p w14:paraId="4F10C859" w14:textId="0FF7F8B0" w:rsidR="006C3576" w:rsidRPr="00CA07A7" w:rsidRDefault="006C3576" w:rsidP="006C3576">
            <w:pPr>
              <w:pStyle w:val="ListBullet"/>
              <w:numPr>
                <w:ilvl w:val="0"/>
                <w:numId w:val="0"/>
              </w:numPr>
              <w:ind w:left="542"/>
            </w:pPr>
          </w:p>
        </w:tc>
      </w:tr>
      <w:tr w:rsidR="0071264D" w:rsidRPr="00020BEB" w14:paraId="147531A8" w14:textId="77777777" w:rsidTr="0045709D">
        <w:trPr>
          <w:trHeight w:val="1"/>
        </w:trPr>
        <w:tc>
          <w:tcPr>
            <w:tcW w:w="3960" w:type="dxa"/>
            <w:vMerge/>
          </w:tcPr>
          <w:p w14:paraId="09C7BC6A" w14:textId="77777777" w:rsidR="0071264D" w:rsidRPr="00CA07A7" w:rsidRDefault="0071264D" w:rsidP="00B31DA4">
            <w:pPr>
              <w:rPr>
                <w:color w:val="auto"/>
                <w:szCs w:val="20"/>
              </w:rPr>
            </w:pPr>
          </w:p>
        </w:tc>
        <w:tc>
          <w:tcPr>
            <w:tcW w:w="371" w:type="dxa"/>
            <w:vMerge/>
          </w:tcPr>
          <w:p w14:paraId="4E93E3EE" w14:textId="77777777" w:rsidR="0071264D" w:rsidRPr="00020BEB" w:rsidRDefault="0071264D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454" w:type="dxa"/>
            <w:gridSpan w:val="2"/>
          </w:tcPr>
          <w:p w14:paraId="2ECF9C1B" w14:textId="77777777" w:rsidR="006C3576" w:rsidRPr="006C3576" w:rsidRDefault="006C3576" w:rsidP="006C3576">
            <w:pPr>
              <w:rPr>
                <w:b/>
                <w:bCs/>
              </w:rPr>
            </w:pPr>
            <w:r w:rsidRPr="006C3576">
              <w:rPr>
                <w:b/>
                <w:bCs/>
              </w:rPr>
              <w:t>CAREER INTERESTS</w:t>
            </w:r>
          </w:p>
          <w:p w14:paraId="6DA49611" w14:textId="77777777" w:rsidR="006C3576" w:rsidRDefault="006C3576" w:rsidP="006C3576">
            <w:r>
              <w:t>I wish to pursue a career in:</w:t>
            </w:r>
          </w:p>
          <w:p w14:paraId="5E1DF758" w14:textId="672DDEEC" w:rsidR="006C3576" w:rsidRDefault="006C3576" w:rsidP="006C3576">
            <w:pPr>
              <w:pStyle w:val="ListBullet"/>
            </w:pPr>
            <w:r>
              <w:t>Robotics, where engineering and technology converge to</w:t>
            </w:r>
          </w:p>
          <w:p w14:paraId="7D826649" w14:textId="77777777" w:rsidR="006C3576" w:rsidRDefault="006C3576" w:rsidP="006C3576">
            <w:pPr>
              <w:ind w:left="703"/>
            </w:pPr>
            <w:r>
              <w:t>create innovative solutions.</w:t>
            </w:r>
          </w:p>
          <w:p w14:paraId="115E6F5F" w14:textId="0E8A2051" w:rsidR="006C3576" w:rsidRDefault="006C3576" w:rsidP="006C3576">
            <w:pPr>
              <w:pStyle w:val="ListBullet"/>
            </w:pPr>
            <w:r>
              <w:t>Machine Vision and Machine Learning, combining computer</w:t>
            </w:r>
            <w:r>
              <w:t xml:space="preserve"> </w:t>
            </w:r>
            <w:r>
              <w:t>science and image processing techniques to solve complex</w:t>
            </w:r>
            <w:r>
              <w:t xml:space="preserve"> </w:t>
            </w:r>
            <w:r>
              <w:t>problems.</w:t>
            </w:r>
          </w:p>
          <w:p w14:paraId="1F657765" w14:textId="09F7CBCD" w:rsidR="006C3576" w:rsidRDefault="006C3576" w:rsidP="006C3576">
            <w:pPr>
              <w:pStyle w:val="ListBullet"/>
            </w:pPr>
            <w:r>
              <w:t>Artificial Intelligence, focusing on automation and streamlining</w:t>
            </w:r>
            <w:r>
              <w:t xml:space="preserve"> </w:t>
            </w:r>
            <w:r>
              <w:t>tasks to improve efficiency and drive progress.</w:t>
            </w:r>
          </w:p>
          <w:p w14:paraId="12A2240D" w14:textId="288258B5" w:rsidR="006C3576" w:rsidRDefault="006C3576" w:rsidP="006C3576">
            <w:pPr>
              <w:pStyle w:val="ListBullet"/>
            </w:pPr>
            <w:r>
              <w:t>Software Development, building robust and scalable</w:t>
            </w:r>
          </w:p>
          <w:p w14:paraId="714DCFB3" w14:textId="77777777" w:rsidR="006C3576" w:rsidRDefault="006C3576" w:rsidP="006C3576">
            <w:pPr>
              <w:ind w:left="703"/>
            </w:pPr>
            <w:r>
              <w:t>applications to enhance user experiences and meet business</w:t>
            </w:r>
          </w:p>
          <w:p w14:paraId="51260315" w14:textId="77777777" w:rsidR="006C3576" w:rsidRDefault="006C3576" w:rsidP="006C3576">
            <w:pPr>
              <w:ind w:left="703"/>
            </w:pPr>
            <w:r>
              <w:t>needs.</w:t>
            </w:r>
          </w:p>
          <w:p w14:paraId="41E08ADD" w14:textId="77777777" w:rsidR="00951B51" w:rsidRDefault="00951B51" w:rsidP="002967F0"/>
          <w:p w14:paraId="42B1D013" w14:textId="77777777" w:rsidR="00951B51" w:rsidRDefault="00951B51" w:rsidP="002967F0"/>
          <w:p w14:paraId="25E9C69D" w14:textId="04004F21" w:rsidR="00951B51" w:rsidRPr="00E75CB6" w:rsidRDefault="00951B51" w:rsidP="002967F0">
            <w:pPr>
              <w:rPr>
                <w:b/>
                <w:bCs/>
                <w:color w:val="auto"/>
                <w:szCs w:val="20"/>
              </w:rPr>
            </w:pPr>
          </w:p>
        </w:tc>
      </w:tr>
      <w:tr w:rsidR="0071264D" w:rsidRPr="00020BEB" w14:paraId="49F42522" w14:textId="77777777" w:rsidTr="0045709D">
        <w:trPr>
          <w:trHeight w:val="4"/>
        </w:trPr>
        <w:tc>
          <w:tcPr>
            <w:tcW w:w="3960" w:type="dxa"/>
            <w:vMerge/>
          </w:tcPr>
          <w:p w14:paraId="7611D4A3" w14:textId="77777777" w:rsidR="0071264D" w:rsidRPr="00CA07A7" w:rsidRDefault="0071264D" w:rsidP="00B31DA4">
            <w:pPr>
              <w:rPr>
                <w:color w:val="auto"/>
                <w:szCs w:val="20"/>
              </w:rPr>
            </w:pPr>
          </w:p>
        </w:tc>
        <w:tc>
          <w:tcPr>
            <w:tcW w:w="371" w:type="dxa"/>
            <w:vMerge/>
          </w:tcPr>
          <w:p w14:paraId="25175FE3" w14:textId="77777777" w:rsidR="0071264D" w:rsidRPr="00020BEB" w:rsidRDefault="0071264D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454" w:type="dxa"/>
            <w:gridSpan w:val="2"/>
          </w:tcPr>
          <w:p w14:paraId="2D73AE58" w14:textId="505E32D0" w:rsidR="0071264D" w:rsidRPr="00951B51" w:rsidRDefault="0071264D" w:rsidP="0045709D">
            <w:pPr>
              <w:rPr>
                <w:rFonts w:eastAsiaTheme="minorEastAsia"/>
                <w:b/>
                <w:i/>
                <w:iCs/>
                <w:caps/>
                <w:color w:val="auto"/>
                <w:spacing w:val="20"/>
                <w:sz w:val="18"/>
                <w:szCs w:val="16"/>
              </w:rPr>
            </w:pPr>
          </w:p>
        </w:tc>
      </w:tr>
    </w:tbl>
    <w:p w14:paraId="2A9DC1CD" w14:textId="77777777" w:rsidR="00127A6B" w:rsidRDefault="00127A6B">
      <w:r>
        <w:br w:type="page"/>
      </w:r>
    </w:p>
    <w:tbl>
      <w:tblPr>
        <w:tblW w:w="4739" w:type="pct"/>
        <w:tblInd w:w="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55"/>
        <w:gridCol w:w="6381"/>
      </w:tblGrid>
      <w:tr w:rsidR="00951B51" w:rsidRPr="00020BEB" w14:paraId="6EC7C2B2" w14:textId="77777777" w:rsidTr="00951B51">
        <w:trPr>
          <w:trHeight w:val="8650"/>
        </w:trPr>
        <w:tc>
          <w:tcPr>
            <w:tcW w:w="3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0E2"/>
          </w:tcPr>
          <w:p w14:paraId="2B40D114" w14:textId="77777777" w:rsidR="00951B51" w:rsidRDefault="00951B51" w:rsidP="0071264D">
            <w:pPr>
              <w:pStyle w:val="Heading1"/>
              <w:spacing w:line="240" w:lineRule="auto"/>
            </w:pPr>
          </w:p>
          <w:p w14:paraId="70A1C940" w14:textId="77777777" w:rsidR="00951B51" w:rsidRDefault="00000000" w:rsidP="0071264D">
            <w:pPr>
              <w:pStyle w:val="Heading1"/>
              <w:spacing w:line="240" w:lineRule="auto"/>
            </w:pPr>
            <w:sdt>
              <w:sdtPr>
                <w:id w:val="1101226323"/>
                <w:placeholder>
                  <w:docPart w:val="AE7E26D8B1324EC08CC2D86102650D3A"/>
                </w:placeholder>
                <w:temporary/>
                <w:showingPlcHdr/>
                <w15:appearance w15:val="hidden"/>
              </w:sdtPr>
              <w:sdtContent>
                <w:r w:rsidR="00951B51" w:rsidRPr="00C822BF">
                  <w:t>EDUCATION</w:t>
                </w:r>
              </w:sdtContent>
            </w:sdt>
            <w:r w:rsidR="00951B51">
              <w:t xml:space="preserve"> summary</w:t>
            </w:r>
          </w:p>
          <w:p w14:paraId="09B2860D" w14:textId="77777777" w:rsidR="00951B51" w:rsidRPr="00732EA8" w:rsidRDefault="00951B51" w:rsidP="00951B51">
            <w:pPr>
              <w:spacing w:line="240" w:lineRule="auto"/>
              <w:ind w:left="147"/>
            </w:pPr>
          </w:p>
          <w:p w14:paraId="1D5C4E79" w14:textId="77777777" w:rsidR="00951B51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Cs/>
                <w:sz w:val="40"/>
                <w:szCs w:val="52"/>
              </w:rPr>
            </w:pPr>
          </w:p>
          <w:p w14:paraId="20CD667C" w14:textId="07A69986" w:rsidR="00951B51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Cs/>
                <w:sz w:val="40"/>
                <w:szCs w:val="52"/>
              </w:rPr>
            </w:pPr>
            <w:r w:rsidRPr="0071264D">
              <w:rPr>
                <w:rStyle w:val="NotBold"/>
                <w:rFonts w:asciiTheme="majorHAnsi" w:eastAsiaTheme="majorEastAsia" w:hAnsiTheme="majorHAnsi" w:cstheme="majorBidi"/>
                <w:bCs/>
                <w:sz w:val="40"/>
                <w:szCs w:val="52"/>
              </w:rPr>
              <w:t>Belgium Campus ITversity</w:t>
            </w:r>
          </w:p>
          <w:p w14:paraId="02E15AA6" w14:textId="77777777" w:rsidR="00951B51" w:rsidRPr="0071264D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sz w:val="40"/>
                <w:szCs w:val="52"/>
              </w:rPr>
            </w:pPr>
          </w:p>
          <w:p w14:paraId="1A5F3D3E" w14:textId="77777777" w:rsidR="00951B51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</w:pP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  <w:t>Bachelor of Computing</w:t>
            </w:r>
          </w:p>
          <w:p w14:paraId="52BD2A13" w14:textId="77777777" w:rsidR="00951B51" w:rsidRPr="0071264D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</w:pPr>
            <w:r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  <w:t>(</w:t>
            </w: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  <w:t>NQF8</w:t>
            </w:r>
            <w:r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  <w:t>)</w:t>
            </w:r>
          </w:p>
          <w:p w14:paraId="3E03EE5F" w14:textId="77777777" w:rsidR="00951B51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i/>
                <w:iCs/>
                <w:caps w:val="0"/>
                <w:sz w:val="28"/>
                <w:szCs w:val="40"/>
              </w:rPr>
            </w:pPr>
          </w:p>
          <w:p w14:paraId="37DC99B0" w14:textId="77777777" w:rsidR="00951B51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i/>
                <w:iCs/>
                <w:caps w:val="0"/>
                <w:sz w:val="28"/>
                <w:szCs w:val="40"/>
              </w:rPr>
            </w:pPr>
          </w:p>
          <w:p w14:paraId="2500D359" w14:textId="77777777" w:rsidR="00951B51" w:rsidRPr="0071264D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</w:pP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i/>
                <w:iCs/>
                <w:caps w:val="0"/>
                <w:sz w:val="36"/>
                <w:szCs w:val="48"/>
              </w:rPr>
              <w:t>Specialisation</w:t>
            </w:r>
            <w:r w:rsidRPr="0071264D">
              <w:rPr>
                <w:rStyle w:val="NotBold"/>
                <w:rFonts w:asciiTheme="majorHAnsi" w:eastAsiaTheme="majorEastAsia" w:hAnsiTheme="majorHAnsi" w:cstheme="majorBidi"/>
                <w:bCs w:val="0"/>
                <w:caps w:val="0"/>
                <w:sz w:val="36"/>
                <w:szCs w:val="48"/>
              </w:rPr>
              <w:t xml:space="preserve">: </w:t>
            </w: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  <w:t xml:space="preserve">Software Engineer </w:t>
            </w:r>
          </w:p>
          <w:p w14:paraId="2BB8D214" w14:textId="77777777" w:rsidR="00951B51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</w:pPr>
          </w:p>
          <w:p w14:paraId="6C600D73" w14:textId="77777777" w:rsidR="00951B51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36"/>
                <w:szCs w:val="48"/>
              </w:rPr>
            </w:pPr>
          </w:p>
          <w:p w14:paraId="3BF0D9DB" w14:textId="77777777" w:rsidR="00951B51" w:rsidRPr="0071264D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28"/>
                <w:szCs w:val="28"/>
              </w:rPr>
            </w:pP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28"/>
                <w:szCs w:val="28"/>
              </w:rPr>
              <w:t>Study Period:</w:t>
            </w:r>
          </w:p>
          <w:p w14:paraId="21E281C0" w14:textId="77777777" w:rsidR="00951B51" w:rsidRPr="0071264D" w:rsidRDefault="00951B51" w:rsidP="00951B51">
            <w:pPr>
              <w:pStyle w:val="Heading1"/>
              <w:spacing w:line="240" w:lineRule="auto"/>
              <w:ind w:left="147"/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28"/>
                <w:szCs w:val="28"/>
              </w:rPr>
            </w:pP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caps w:val="0"/>
                <w:sz w:val="28"/>
                <w:szCs w:val="28"/>
              </w:rPr>
              <w:t xml:space="preserve">Jan 2023 – Pending </w:t>
            </w:r>
          </w:p>
          <w:p w14:paraId="27B7F4FD" w14:textId="138CA4B3" w:rsidR="00951B51" w:rsidRPr="006C3576" w:rsidRDefault="00951B51" w:rsidP="00951B51">
            <w:pPr>
              <w:pStyle w:val="Heading1"/>
              <w:spacing w:line="240" w:lineRule="auto"/>
              <w:ind w:left="147"/>
              <w:rPr>
                <w:lang w:val="en-ZA"/>
              </w:rPr>
            </w:pP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bCs w:val="0"/>
                <w:caps w:val="0"/>
                <w:sz w:val="28"/>
                <w:szCs w:val="28"/>
              </w:rPr>
              <w:t xml:space="preserve">Year of Study: </w:t>
            </w:r>
            <w:r w:rsidR="00A0344E">
              <w:rPr>
                <w:rStyle w:val="NotBold"/>
                <w:rFonts w:asciiTheme="majorHAnsi" w:eastAsiaTheme="majorEastAsia" w:hAnsiTheme="majorHAnsi" w:cstheme="majorBidi"/>
                <w:b/>
                <w:bCs w:val="0"/>
                <w:sz w:val="28"/>
                <w:szCs w:val="28"/>
              </w:rPr>
              <w:t>3</w:t>
            </w: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bCs w:val="0"/>
                <w:sz w:val="28"/>
                <w:szCs w:val="28"/>
              </w:rPr>
              <w:t xml:space="preserve"> </w:t>
            </w: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bCs w:val="0"/>
                <w:caps w:val="0"/>
                <w:sz w:val="28"/>
                <w:szCs w:val="28"/>
              </w:rPr>
              <w:t>of</w:t>
            </w:r>
            <w:r w:rsidRPr="0071264D">
              <w:rPr>
                <w:rStyle w:val="NotBold"/>
                <w:rFonts w:asciiTheme="majorHAnsi" w:eastAsiaTheme="majorEastAsia" w:hAnsiTheme="majorHAnsi" w:cstheme="majorBidi"/>
                <w:b/>
                <w:bCs w:val="0"/>
                <w:sz w:val="28"/>
                <w:szCs w:val="28"/>
              </w:rPr>
              <w:t xml:space="preserve"> 4</w:t>
            </w:r>
          </w:p>
          <w:p w14:paraId="488856CA" w14:textId="77777777" w:rsidR="00951B51" w:rsidRPr="006C3576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lang w:val="en-ZA"/>
              </w:rPr>
            </w:pPr>
          </w:p>
          <w:p w14:paraId="71E69C2D" w14:textId="7234AAC9" w:rsidR="00951B51" w:rsidRPr="00020BEB" w:rsidRDefault="00951B51" w:rsidP="0071264D">
            <w:pPr>
              <w:spacing w:before="360" w:line="240" w:lineRule="auto"/>
              <w:rPr>
                <w:color w:val="auto"/>
              </w:rPr>
            </w:pPr>
          </w:p>
        </w:tc>
        <w:tc>
          <w:tcPr>
            <w:tcW w:w="6381" w:type="dxa"/>
            <w:tcBorders>
              <w:top w:val="single" w:sz="4" w:space="0" w:color="auto"/>
              <w:bottom w:val="single" w:sz="4" w:space="0" w:color="auto"/>
            </w:tcBorders>
          </w:tcPr>
          <w:p w14:paraId="3765A608" w14:textId="77777777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hanging="36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167CC442" w14:textId="77777777" w:rsidR="00951B51" w:rsidRDefault="00951B51" w:rsidP="00A0344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bCs/>
              </w:rPr>
            </w:pPr>
          </w:p>
          <w:p w14:paraId="4450DFF3" w14:textId="6D4F4E53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hanging="360"/>
              <w:rPr>
                <w:b/>
                <w:bCs/>
              </w:rPr>
            </w:pPr>
            <w:r w:rsidRPr="00AE59CF">
              <w:rPr>
                <w:b/>
                <w:bCs/>
              </w:rPr>
              <w:t>Core Fundamentals</w:t>
            </w:r>
          </w:p>
          <w:p w14:paraId="2A7A785F" w14:textId="77777777" w:rsidR="00951B51" w:rsidRPr="00AE59CF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hanging="360"/>
              <w:rPr>
                <w:b/>
                <w:bCs/>
              </w:rPr>
            </w:pPr>
          </w:p>
          <w:p w14:paraId="6DAC47A3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Academic Writing</w:t>
            </w:r>
          </w:p>
          <w:p w14:paraId="05453AAB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Computer Architecture</w:t>
            </w:r>
          </w:p>
          <w:p w14:paraId="4BE86EBD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Database Development</w:t>
            </w:r>
          </w:p>
          <w:p w14:paraId="2EED207A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Information Systems</w:t>
            </w:r>
          </w:p>
          <w:p w14:paraId="5A03BDAA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Innovation and Leadership</w:t>
            </w:r>
          </w:p>
          <w:p w14:paraId="5C8FF853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Linear Programming</w:t>
            </w:r>
          </w:p>
          <w:p w14:paraId="1A3672A1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Mathematics</w:t>
            </w:r>
          </w:p>
          <w:p w14:paraId="35D8423C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Networking Development</w:t>
            </w:r>
          </w:p>
          <w:p w14:paraId="4471D708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Programming</w:t>
            </w:r>
          </w:p>
          <w:p w14:paraId="5E532293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Statistical Analysis</w:t>
            </w:r>
          </w:p>
          <w:p w14:paraId="366244FC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Web Development</w:t>
            </w:r>
          </w:p>
          <w:p w14:paraId="72FD3A61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Business Management</w:t>
            </w:r>
          </w:p>
          <w:p w14:paraId="5F510A83" w14:textId="5DF556DC" w:rsidR="00A0344E" w:rsidRPr="00AE59CF" w:rsidRDefault="00A0344E" w:rsidP="0071264D">
            <w:pPr>
              <w:pStyle w:val="ListBullet"/>
              <w:spacing w:line="240" w:lineRule="auto"/>
              <w:ind w:left="1109"/>
            </w:pPr>
            <w:r>
              <w:t>Research</w:t>
            </w:r>
          </w:p>
          <w:p w14:paraId="4AE0B0DC" w14:textId="77777777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hanging="360"/>
              <w:rPr>
                <w:b/>
                <w:bCs/>
              </w:rPr>
            </w:pPr>
          </w:p>
          <w:p w14:paraId="46E9A816" w14:textId="77777777" w:rsidR="00951B51" w:rsidRPr="0071264D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hanging="360"/>
              <w:rPr>
                <w:b/>
                <w:bCs/>
                <w:sz w:val="12"/>
                <w:szCs w:val="12"/>
              </w:rPr>
            </w:pPr>
          </w:p>
          <w:p w14:paraId="2541DB6B" w14:textId="5FF1BE9F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hanging="36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AE59CF">
              <w:rPr>
                <w:b/>
                <w:bCs/>
              </w:rPr>
              <w:t>Software Engineering Fundamentals</w:t>
            </w:r>
          </w:p>
          <w:p w14:paraId="44A53380" w14:textId="77777777" w:rsidR="00951B51" w:rsidRPr="0071264D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hanging="360"/>
              <w:rPr>
                <w:b/>
                <w:bCs/>
                <w:sz w:val="12"/>
                <w:szCs w:val="12"/>
              </w:rPr>
            </w:pPr>
          </w:p>
          <w:p w14:paraId="6A8B5649" w14:textId="17B84640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Software Analysis &amp; Design</w:t>
            </w:r>
          </w:p>
          <w:p w14:paraId="7E7A141E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Software Testing Techniques</w:t>
            </w:r>
          </w:p>
          <w:p w14:paraId="5BF2CF78" w14:textId="70EC3D78" w:rsidR="00A0344E" w:rsidRPr="00AE59CF" w:rsidRDefault="00A0344E" w:rsidP="0071264D">
            <w:pPr>
              <w:pStyle w:val="ListBullet"/>
              <w:spacing w:line="240" w:lineRule="auto"/>
              <w:ind w:left="1109"/>
            </w:pPr>
            <w:r>
              <w:t>Software Engineering</w:t>
            </w:r>
          </w:p>
          <w:p w14:paraId="2C62CECB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Project Management in Software Development</w:t>
            </w:r>
          </w:p>
          <w:p w14:paraId="65A3FA04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Principals of Software Engineering</w:t>
            </w:r>
          </w:p>
          <w:p w14:paraId="5EBB551A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Machine Learning</w:t>
            </w:r>
          </w:p>
          <w:p w14:paraId="53BCA4A1" w14:textId="77777777" w:rsidR="00951B51" w:rsidRPr="00AE59CF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1109"/>
              <w:rPr>
                <w:sz w:val="16"/>
                <w:szCs w:val="16"/>
              </w:rPr>
            </w:pPr>
          </w:p>
          <w:p w14:paraId="7D43BE0E" w14:textId="77777777" w:rsidR="00951B51" w:rsidRPr="0071264D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49"/>
              <w:rPr>
                <w:b/>
                <w:bCs/>
                <w:sz w:val="12"/>
                <w:szCs w:val="12"/>
              </w:rPr>
            </w:pPr>
          </w:p>
          <w:p w14:paraId="07049AB2" w14:textId="582ACE93" w:rsidR="00951B51" w:rsidRPr="00AE59CF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49"/>
              <w:rPr>
                <w:b/>
                <w:bCs/>
              </w:rPr>
            </w:pPr>
            <w:r w:rsidRPr="00AE59CF">
              <w:rPr>
                <w:b/>
                <w:bCs/>
              </w:rPr>
              <w:t>Data Science Fundamentals</w:t>
            </w:r>
          </w:p>
          <w:p w14:paraId="56AF48D9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Data Science</w:t>
            </w:r>
          </w:p>
          <w:p w14:paraId="1D8A90CA" w14:textId="750FEE1D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 xml:space="preserve">Database </w:t>
            </w:r>
            <w:r w:rsidR="00A0344E">
              <w:t xml:space="preserve">Development, </w:t>
            </w:r>
            <w:r w:rsidRPr="00AE59CF">
              <w:t>Management and Administration</w:t>
            </w:r>
          </w:p>
          <w:p w14:paraId="67E154B2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Statistical Methods and Analysis</w:t>
            </w:r>
          </w:p>
          <w:p w14:paraId="4A7B1D29" w14:textId="77777777" w:rsidR="00951B51" w:rsidRPr="00AE59CF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Application of Information Technology</w:t>
            </w:r>
          </w:p>
          <w:p w14:paraId="5B5B7DAE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 w:rsidRPr="00AE59CF">
              <w:t>Research and Dissertation</w:t>
            </w:r>
          </w:p>
          <w:p w14:paraId="3702501A" w14:textId="6F0F26B5" w:rsidR="00951B51" w:rsidRPr="00127A6B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1109"/>
            </w:pPr>
          </w:p>
        </w:tc>
      </w:tr>
      <w:tr w:rsidR="00951B51" w:rsidRPr="00020BEB" w14:paraId="4BDB5DF5" w14:textId="77777777" w:rsidTr="00951B51">
        <w:trPr>
          <w:trHeight w:val="429"/>
        </w:trPr>
        <w:tc>
          <w:tcPr>
            <w:tcW w:w="3855" w:type="dxa"/>
            <w:tcBorders>
              <w:top w:val="single" w:sz="4" w:space="0" w:color="auto"/>
            </w:tcBorders>
            <w:shd w:val="clear" w:color="auto" w:fill="D9D0E2"/>
          </w:tcPr>
          <w:p w14:paraId="184AC650" w14:textId="77777777" w:rsidR="00951B51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sz w:val="40"/>
                <w:szCs w:val="40"/>
                <w:lang w:val="it-IT"/>
              </w:rPr>
            </w:pPr>
          </w:p>
          <w:p w14:paraId="6979E018" w14:textId="53C06E0D" w:rsidR="00951B51" w:rsidRPr="0071264D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sz w:val="40"/>
                <w:szCs w:val="40"/>
                <w:lang w:val="it-IT"/>
              </w:rPr>
            </w:pPr>
            <w:r w:rsidRPr="0071264D">
              <w:rPr>
                <w:b/>
                <w:bCs/>
                <w:sz w:val="40"/>
                <w:szCs w:val="40"/>
                <w:lang w:val="it-IT"/>
              </w:rPr>
              <w:t>Cambridge International Education</w:t>
            </w:r>
          </w:p>
          <w:p w14:paraId="0396EA77" w14:textId="77777777" w:rsidR="00951B51" w:rsidRPr="0071264D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sz w:val="40"/>
                <w:szCs w:val="40"/>
                <w:lang w:val="it-IT"/>
              </w:rPr>
            </w:pPr>
          </w:p>
          <w:p w14:paraId="4FAD805E" w14:textId="77777777" w:rsidR="00951B51" w:rsidRPr="0071264D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sz w:val="32"/>
                <w:szCs w:val="32"/>
                <w:lang w:val="it-IT"/>
              </w:rPr>
            </w:pPr>
            <w:r w:rsidRPr="0071264D">
              <w:rPr>
                <w:b/>
                <w:bCs/>
                <w:sz w:val="32"/>
                <w:szCs w:val="32"/>
                <w:lang w:val="it-IT"/>
              </w:rPr>
              <w:t>AS Level (Matric)</w:t>
            </w:r>
          </w:p>
          <w:p w14:paraId="4E226546" w14:textId="77777777" w:rsidR="00951B51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sz w:val="32"/>
                <w:szCs w:val="32"/>
                <w:lang w:val="it-IT"/>
              </w:rPr>
            </w:pPr>
          </w:p>
          <w:p w14:paraId="18940114" w14:textId="77777777" w:rsidR="00951B51" w:rsidRPr="0071264D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sz w:val="28"/>
                <w:szCs w:val="28"/>
                <w:lang w:val="it-IT"/>
              </w:rPr>
            </w:pPr>
          </w:p>
          <w:p w14:paraId="00FA1D28" w14:textId="77777777" w:rsidR="00951B51" w:rsidRPr="0071264D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  <w:sz w:val="28"/>
                <w:szCs w:val="28"/>
                <w:lang w:val="it-IT"/>
              </w:rPr>
            </w:pPr>
            <w:r w:rsidRPr="0071264D">
              <w:rPr>
                <w:b/>
                <w:bCs/>
                <w:sz w:val="28"/>
                <w:szCs w:val="28"/>
                <w:lang w:val="it-IT"/>
              </w:rPr>
              <w:t>Study Period:</w:t>
            </w:r>
          </w:p>
          <w:p w14:paraId="73FEE003" w14:textId="793B328C" w:rsidR="00951B51" w:rsidRPr="0071264D" w:rsidRDefault="00951B51" w:rsidP="00951B51">
            <w:pPr>
              <w:pStyle w:val="ListBullet"/>
              <w:numPr>
                <w:ilvl w:val="0"/>
                <w:numId w:val="0"/>
              </w:numPr>
              <w:spacing w:line="240" w:lineRule="auto"/>
              <w:ind w:left="147"/>
              <w:rPr>
                <w:b/>
                <w:bCs/>
              </w:rPr>
            </w:pPr>
            <w:r w:rsidRPr="0071264D">
              <w:rPr>
                <w:b/>
                <w:bCs/>
                <w:sz w:val="28"/>
                <w:szCs w:val="28"/>
                <w:lang w:val="it-IT"/>
              </w:rPr>
              <w:t>Jan 2019 – Dec 2022</w:t>
            </w:r>
          </w:p>
        </w:tc>
        <w:tc>
          <w:tcPr>
            <w:tcW w:w="6381" w:type="dxa"/>
            <w:tcBorders>
              <w:top w:val="single" w:sz="4" w:space="0" w:color="auto"/>
            </w:tcBorders>
          </w:tcPr>
          <w:p w14:paraId="7A473FED" w14:textId="77777777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b/>
                <w:bCs/>
              </w:rPr>
            </w:pPr>
          </w:p>
          <w:p w14:paraId="78ECF2FF" w14:textId="5B26CB04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b/>
                <w:bCs/>
              </w:rPr>
            </w:pPr>
            <w:r w:rsidRPr="00AE59CF">
              <w:rPr>
                <w:b/>
                <w:bCs/>
              </w:rPr>
              <w:t xml:space="preserve">AS Level Subjects </w:t>
            </w:r>
          </w:p>
          <w:p w14:paraId="35331A3F" w14:textId="77777777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i/>
                <w:iCs/>
              </w:rPr>
            </w:pPr>
            <w:r w:rsidRPr="00AE59CF">
              <w:rPr>
                <w:i/>
                <w:iCs/>
              </w:rPr>
              <w:t>(Advanced Subsidiary Level Extended Curriculum):</w:t>
            </w:r>
          </w:p>
          <w:p w14:paraId="5BAE6E00" w14:textId="77777777" w:rsidR="00951B51" w:rsidRPr="00AE59CF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i/>
                <w:iCs/>
              </w:rPr>
            </w:pPr>
          </w:p>
          <w:p w14:paraId="0482B53D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Pure Math</w:t>
            </w:r>
          </w:p>
          <w:p w14:paraId="256F8A2D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Chemistry</w:t>
            </w:r>
          </w:p>
          <w:p w14:paraId="4314AFD9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Physics</w:t>
            </w:r>
          </w:p>
          <w:p w14:paraId="0BAAE6F6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English</w:t>
            </w:r>
          </w:p>
          <w:p w14:paraId="366B17A7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Afrikaans</w:t>
            </w:r>
          </w:p>
          <w:p w14:paraId="4577228E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Computer Science</w:t>
            </w:r>
          </w:p>
          <w:p w14:paraId="067586F8" w14:textId="77777777" w:rsidR="00951B51" w:rsidRPr="0071264D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1109"/>
              <w:rPr>
                <w:sz w:val="8"/>
                <w:szCs w:val="8"/>
              </w:rPr>
            </w:pPr>
          </w:p>
          <w:p w14:paraId="4E91D6AE" w14:textId="77777777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49"/>
              <w:rPr>
                <w:b/>
                <w:bCs/>
              </w:rPr>
            </w:pPr>
          </w:p>
          <w:p w14:paraId="65C7825A" w14:textId="2ADF2B6E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49"/>
              <w:rPr>
                <w:b/>
                <w:bCs/>
              </w:rPr>
            </w:pPr>
            <w:r w:rsidRPr="00AE59CF">
              <w:rPr>
                <w:b/>
                <w:bCs/>
              </w:rPr>
              <w:t xml:space="preserve">IGCSE Level Subjects </w:t>
            </w:r>
          </w:p>
          <w:p w14:paraId="31E0A19F" w14:textId="77777777" w:rsidR="00951B51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49"/>
              <w:rPr>
                <w:i/>
                <w:iCs/>
              </w:rPr>
            </w:pPr>
            <w:r w:rsidRPr="00AE59CF">
              <w:rPr>
                <w:i/>
                <w:iCs/>
              </w:rPr>
              <w:t>(International General Certificate of Secondary Education Extended Curriculum):</w:t>
            </w:r>
          </w:p>
          <w:p w14:paraId="5F05A4D6" w14:textId="77777777" w:rsidR="00951B51" w:rsidRPr="00AE59CF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749"/>
              <w:rPr>
                <w:i/>
                <w:iCs/>
              </w:rPr>
            </w:pPr>
          </w:p>
          <w:p w14:paraId="61BEE9BF" w14:textId="137FA08C" w:rsidR="00951B51" w:rsidRPr="0071264D" w:rsidRDefault="00951B51" w:rsidP="0071264D">
            <w:pPr>
              <w:pStyle w:val="ListBullet"/>
              <w:spacing w:line="240" w:lineRule="auto"/>
              <w:ind w:left="1109"/>
              <w:rPr>
                <w:caps/>
              </w:rPr>
            </w:pPr>
            <w:r>
              <w:t>Math</w:t>
            </w:r>
          </w:p>
          <w:p w14:paraId="03C87C84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Biology</w:t>
            </w:r>
          </w:p>
          <w:p w14:paraId="3D5D8482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Chemistry</w:t>
            </w:r>
          </w:p>
          <w:p w14:paraId="47B13DAD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Physics</w:t>
            </w:r>
          </w:p>
          <w:p w14:paraId="7597F681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English</w:t>
            </w:r>
          </w:p>
          <w:p w14:paraId="4E2A230F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Afrikaans</w:t>
            </w:r>
          </w:p>
          <w:p w14:paraId="72DBB1DA" w14:textId="77777777" w:rsidR="00951B51" w:rsidRDefault="00951B51" w:rsidP="0071264D">
            <w:pPr>
              <w:pStyle w:val="ListBullet"/>
              <w:spacing w:line="240" w:lineRule="auto"/>
              <w:ind w:left="1109"/>
            </w:pPr>
            <w:r>
              <w:t>Computer Science</w:t>
            </w:r>
          </w:p>
          <w:p w14:paraId="13E4CEB9" w14:textId="2190E190" w:rsidR="00951B51" w:rsidRPr="00732EA8" w:rsidRDefault="00951B51" w:rsidP="0071264D">
            <w:pPr>
              <w:pStyle w:val="ListBullet"/>
              <w:numPr>
                <w:ilvl w:val="0"/>
                <w:numId w:val="0"/>
              </w:numPr>
              <w:spacing w:line="240" w:lineRule="auto"/>
              <w:ind w:left="1109"/>
            </w:pPr>
          </w:p>
        </w:tc>
      </w:tr>
    </w:tbl>
    <w:p w14:paraId="46F83BB1" w14:textId="048BFA19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E35A8" w14:textId="77777777" w:rsidR="00317092" w:rsidRDefault="00317092" w:rsidP="00AA35A8">
      <w:pPr>
        <w:spacing w:line="240" w:lineRule="auto"/>
      </w:pPr>
      <w:r>
        <w:separator/>
      </w:r>
    </w:p>
  </w:endnote>
  <w:endnote w:type="continuationSeparator" w:id="0">
    <w:p w14:paraId="286122B3" w14:textId="77777777" w:rsidR="00317092" w:rsidRDefault="00317092" w:rsidP="00AA35A8">
      <w:pPr>
        <w:spacing w:line="240" w:lineRule="auto"/>
      </w:pPr>
      <w:r>
        <w:continuationSeparator/>
      </w:r>
    </w:p>
  </w:endnote>
  <w:endnote w:type="continuationNotice" w:id="1">
    <w:p w14:paraId="204474F3" w14:textId="77777777" w:rsidR="00317092" w:rsidRDefault="003170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74D8B" w14:textId="77777777" w:rsidR="00317092" w:rsidRDefault="00317092" w:rsidP="00AA35A8">
      <w:pPr>
        <w:spacing w:line="240" w:lineRule="auto"/>
      </w:pPr>
      <w:r>
        <w:separator/>
      </w:r>
    </w:p>
  </w:footnote>
  <w:footnote w:type="continuationSeparator" w:id="0">
    <w:p w14:paraId="2BF64716" w14:textId="77777777" w:rsidR="00317092" w:rsidRDefault="00317092" w:rsidP="00AA35A8">
      <w:pPr>
        <w:spacing w:line="240" w:lineRule="auto"/>
      </w:pPr>
      <w:r>
        <w:continuationSeparator/>
      </w:r>
    </w:p>
  </w:footnote>
  <w:footnote w:type="continuationNotice" w:id="1">
    <w:p w14:paraId="21A7D737" w14:textId="77777777" w:rsidR="00317092" w:rsidRDefault="0031709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76F4A6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86829581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4B4E13C4" wp14:editId="0D591FF8">
            <wp:extent cx="180975" cy="180975"/>
            <wp:effectExtent l="0" t="0" r="0" b="0"/>
            <wp:docPr id="886829581" name="Picture 88682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63505BB" id="Picture 713224083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2F2C37CC" wp14:editId="4E656A9F">
            <wp:extent cx="171450" cy="171450"/>
            <wp:effectExtent l="0" t="0" r="0" b="0"/>
            <wp:docPr id="713224083" name="Picture 71322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651E18"/>
    <w:multiLevelType w:val="hybridMultilevel"/>
    <w:tmpl w:val="68D89C88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B0CB5A">
      <w:numFmt w:val="bullet"/>
      <w:lvlText w:val="•"/>
      <w:lvlJc w:val="left"/>
      <w:pPr>
        <w:ind w:left="1800" w:hanging="720"/>
      </w:pPr>
      <w:rPr>
        <w:rFonts w:ascii="Century Gothic" w:eastAsiaTheme="majorEastAsia" w:hAnsi="Century Gothic" w:cstheme="majorBidi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D366D"/>
    <w:multiLevelType w:val="hybridMultilevel"/>
    <w:tmpl w:val="8354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8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6"/>
  </w:num>
  <w:num w:numId="7" w16cid:durableId="909921174">
    <w:abstractNumId w:val="0"/>
  </w:num>
  <w:num w:numId="8" w16cid:durableId="1533300515">
    <w:abstractNumId w:val="7"/>
  </w:num>
  <w:num w:numId="9" w16cid:durableId="805779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4D"/>
    <w:rsid w:val="0000752A"/>
    <w:rsid w:val="00016465"/>
    <w:rsid w:val="000176BD"/>
    <w:rsid w:val="00020833"/>
    <w:rsid w:val="00020BEB"/>
    <w:rsid w:val="00021532"/>
    <w:rsid w:val="00024615"/>
    <w:rsid w:val="00033263"/>
    <w:rsid w:val="000334C1"/>
    <w:rsid w:val="00037C8B"/>
    <w:rsid w:val="00043B4D"/>
    <w:rsid w:val="000873F6"/>
    <w:rsid w:val="000968D6"/>
    <w:rsid w:val="000B286F"/>
    <w:rsid w:val="000D134B"/>
    <w:rsid w:val="0010041D"/>
    <w:rsid w:val="001052AA"/>
    <w:rsid w:val="00121919"/>
    <w:rsid w:val="00124ED6"/>
    <w:rsid w:val="00127A6B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7193E"/>
    <w:rsid w:val="002967F0"/>
    <w:rsid w:val="002A7891"/>
    <w:rsid w:val="002C4E0C"/>
    <w:rsid w:val="002D178C"/>
    <w:rsid w:val="002E7306"/>
    <w:rsid w:val="00317092"/>
    <w:rsid w:val="00317252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09D"/>
    <w:rsid w:val="00457ADE"/>
    <w:rsid w:val="00462350"/>
    <w:rsid w:val="00463060"/>
    <w:rsid w:val="00464B92"/>
    <w:rsid w:val="00470744"/>
    <w:rsid w:val="00474BD8"/>
    <w:rsid w:val="004936B2"/>
    <w:rsid w:val="004A28EA"/>
    <w:rsid w:val="004D5532"/>
    <w:rsid w:val="004F3328"/>
    <w:rsid w:val="00524297"/>
    <w:rsid w:val="005273AD"/>
    <w:rsid w:val="00537559"/>
    <w:rsid w:val="00552CAA"/>
    <w:rsid w:val="00583F2A"/>
    <w:rsid w:val="005E11A5"/>
    <w:rsid w:val="005E15B7"/>
    <w:rsid w:val="00607A35"/>
    <w:rsid w:val="00626B3C"/>
    <w:rsid w:val="00660FBB"/>
    <w:rsid w:val="00690C9C"/>
    <w:rsid w:val="0069541B"/>
    <w:rsid w:val="006A1E18"/>
    <w:rsid w:val="006A37C0"/>
    <w:rsid w:val="006C3576"/>
    <w:rsid w:val="006C7C99"/>
    <w:rsid w:val="006C7F5A"/>
    <w:rsid w:val="006D4544"/>
    <w:rsid w:val="006F7C71"/>
    <w:rsid w:val="0071264D"/>
    <w:rsid w:val="00732EA8"/>
    <w:rsid w:val="00745AA9"/>
    <w:rsid w:val="00746B0A"/>
    <w:rsid w:val="007704E6"/>
    <w:rsid w:val="00771A46"/>
    <w:rsid w:val="00772D95"/>
    <w:rsid w:val="00791376"/>
    <w:rsid w:val="00791C5D"/>
    <w:rsid w:val="007B4FF4"/>
    <w:rsid w:val="007C4B8B"/>
    <w:rsid w:val="007D7F15"/>
    <w:rsid w:val="00831977"/>
    <w:rsid w:val="00835580"/>
    <w:rsid w:val="00836A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313C"/>
    <w:rsid w:val="00933EF6"/>
    <w:rsid w:val="00951B51"/>
    <w:rsid w:val="009529EB"/>
    <w:rsid w:val="009805B1"/>
    <w:rsid w:val="009B4B3C"/>
    <w:rsid w:val="009B55A3"/>
    <w:rsid w:val="009D646A"/>
    <w:rsid w:val="009E5006"/>
    <w:rsid w:val="00A0344E"/>
    <w:rsid w:val="00A365DA"/>
    <w:rsid w:val="00A633B0"/>
    <w:rsid w:val="00A82BE7"/>
    <w:rsid w:val="00A90A97"/>
    <w:rsid w:val="00AA1166"/>
    <w:rsid w:val="00AA35A8"/>
    <w:rsid w:val="00AB0853"/>
    <w:rsid w:val="00AD590F"/>
    <w:rsid w:val="00AE562D"/>
    <w:rsid w:val="00AE59CF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D78E6"/>
    <w:rsid w:val="00BE3FED"/>
    <w:rsid w:val="00BE5968"/>
    <w:rsid w:val="00BF3DBB"/>
    <w:rsid w:val="00C0565B"/>
    <w:rsid w:val="00C163A1"/>
    <w:rsid w:val="00C22418"/>
    <w:rsid w:val="00C33D8C"/>
    <w:rsid w:val="00C62E97"/>
    <w:rsid w:val="00C74837"/>
    <w:rsid w:val="00C822BF"/>
    <w:rsid w:val="00C90004"/>
    <w:rsid w:val="00CA07A7"/>
    <w:rsid w:val="00CA5EAC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823AE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5CB6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193F"/>
    <w:rsid w:val="00F7320E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9A32F7"/>
  <w15:chartTrackingRefBased/>
  <w15:docId w15:val="{C5217533-9448-4C45-8E57-A8B2A2D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A8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33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933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yley-treutens-2051aa24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tr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A77AFD801A4EDB8890205784813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B4C85-A5DD-44E6-B424-DE8146B86E3D}"/>
      </w:docPartPr>
      <w:docPartBody>
        <w:p w:rsidR="005D206E" w:rsidRDefault="00394413" w:rsidP="00394413">
          <w:pPr>
            <w:pStyle w:val="A8A77AFD801A4EDB889020578481388B"/>
          </w:pPr>
          <w:r w:rsidRPr="00771A46">
            <w:t>CONTACT</w:t>
          </w:r>
        </w:p>
      </w:docPartBody>
    </w:docPart>
    <w:docPart>
      <w:docPartPr>
        <w:name w:val="79597A2B75A946E593AD44D8DD2E6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E281-4736-45CC-B874-A323B589C33E}"/>
      </w:docPartPr>
      <w:docPartBody>
        <w:p w:rsidR="005D206E" w:rsidRDefault="00394413" w:rsidP="00394413">
          <w:pPr>
            <w:pStyle w:val="79597A2B75A946E593AD44D8DD2E6D8E"/>
          </w:pPr>
          <w:r w:rsidRPr="00771A46">
            <w:t>CONTACT</w:t>
          </w:r>
        </w:p>
      </w:docPartBody>
    </w:docPart>
    <w:docPart>
      <w:docPartPr>
        <w:name w:val="AE7E26D8B1324EC08CC2D8610265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8CADB-1968-4FC7-9DAB-36E9415324DC}"/>
      </w:docPartPr>
      <w:docPartBody>
        <w:p w:rsidR="005D206E" w:rsidRDefault="00394413" w:rsidP="00394413">
          <w:pPr>
            <w:pStyle w:val="AE7E26D8B1324EC08CC2D86102650D3A"/>
          </w:pPr>
          <w:r w:rsidRPr="00C822B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13"/>
    <w:rsid w:val="00383A49"/>
    <w:rsid w:val="00394413"/>
    <w:rsid w:val="005D206E"/>
    <w:rsid w:val="00690C9C"/>
    <w:rsid w:val="007C4B8B"/>
    <w:rsid w:val="00AD31D7"/>
    <w:rsid w:val="00CA5EAC"/>
    <w:rsid w:val="00F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77AFD801A4EDB889020578481388B">
    <w:name w:val="A8A77AFD801A4EDB889020578481388B"/>
    <w:rsid w:val="00394413"/>
  </w:style>
  <w:style w:type="paragraph" w:customStyle="1" w:styleId="79597A2B75A946E593AD44D8DD2E6D8E">
    <w:name w:val="79597A2B75A946E593AD44D8DD2E6D8E"/>
    <w:rsid w:val="00394413"/>
  </w:style>
  <w:style w:type="paragraph" w:customStyle="1" w:styleId="D6D3AE3A86E2450D8FF8B119FC9CD188">
    <w:name w:val="D6D3AE3A86E2450D8FF8B119FC9CD188"/>
    <w:rsid w:val="00394413"/>
  </w:style>
  <w:style w:type="paragraph" w:customStyle="1" w:styleId="19CE1AA240724698BA05DE0824743676">
    <w:name w:val="19CE1AA240724698BA05DE0824743676"/>
    <w:rsid w:val="00394413"/>
  </w:style>
  <w:style w:type="paragraph" w:customStyle="1" w:styleId="822254B6A5C040E0888789A62DE90CCE">
    <w:name w:val="822254B6A5C040E0888789A62DE90CCE"/>
    <w:rsid w:val="00394413"/>
  </w:style>
  <w:style w:type="paragraph" w:customStyle="1" w:styleId="B79D4012FFEA4AC6AF2D3884A0D12926">
    <w:name w:val="B79D4012FFEA4AC6AF2D3884A0D12926"/>
    <w:rsid w:val="00394413"/>
  </w:style>
  <w:style w:type="paragraph" w:customStyle="1" w:styleId="CDE069D40C04445C9ED7CBE40AD34275">
    <w:name w:val="CDE069D40C04445C9ED7CBE40AD34275"/>
    <w:rsid w:val="00394413"/>
  </w:style>
  <w:style w:type="paragraph" w:customStyle="1" w:styleId="AE7E26D8B1324EC08CC2D86102650D3A">
    <w:name w:val="AE7E26D8B1324EC08CC2D86102650D3A"/>
    <w:rsid w:val="00394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24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Treutens</dc:creator>
  <cp:keywords/>
  <dc:description/>
  <cp:lastModifiedBy>Hayley Treutens</cp:lastModifiedBy>
  <cp:revision>3</cp:revision>
  <dcterms:created xsi:type="dcterms:W3CDTF">2025-01-16T11:29:00Z</dcterms:created>
  <dcterms:modified xsi:type="dcterms:W3CDTF">2025-05-05T16:15:00Z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85f5c530-f27a-4c0f-8d5d-915f667acaf7</vt:lpwstr>
  </property>
</Properties>
</file>